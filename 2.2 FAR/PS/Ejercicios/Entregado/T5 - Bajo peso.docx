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53656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053656">
        <w:rPr>
          <w:rFonts w:asciiTheme="majorHAnsi" w:hAnsiTheme="majorHAnsi"/>
          <w:color w:val="FFFF00" w:themeColor="accent5"/>
          <w:sz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8.5pt;height:46.5pt" fillcolor="yellow [3208]">
            <v:shadow color="#868686"/>
            <v:textpath style="font-family:&quot;Cooper Black&quot;;font-size:20pt;v-text-kern:t" trim="t" fitpath="t" string="TEMA 5&#10;PROBLEMAS ASOCIADOS CON EL BAJO PESO"/>
          </v:shape>
        </w:pict>
      </w:r>
    </w:p>
    <w:p w:rsidR="00377668" w:rsidRDefault="00377668" w:rsidP="00377668">
      <w:pPr>
        <w:pStyle w:val="Prrafodelista"/>
        <w:numPr>
          <w:ilvl w:val="0"/>
          <w:numId w:val="8"/>
        </w:numPr>
      </w:pPr>
      <w:r>
        <w:t>Sistema inmunológico débil</w:t>
      </w:r>
    </w:p>
    <w:p w:rsidR="00377668" w:rsidRDefault="0027240B" w:rsidP="00377668">
      <w:pPr>
        <w:pStyle w:val="Prrafodelista"/>
        <w:numPr>
          <w:ilvl w:val="0"/>
          <w:numId w:val="9"/>
        </w:numPr>
      </w:pPr>
      <w:r>
        <w:t>Falta de anticuerpos</w:t>
      </w:r>
    </w:p>
    <w:p w:rsidR="00377668" w:rsidRDefault="00377668" w:rsidP="00377668">
      <w:pPr>
        <w:pStyle w:val="Prrafodelista"/>
        <w:numPr>
          <w:ilvl w:val="0"/>
          <w:numId w:val="8"/>
        </w:numPr>
      </w:pPr>
      <w:r>
        <w:t>Pérdida de masa muscular</w:t>
      </w:r>
    </w:p>
    <w:p w:rsidR="00377668" w:rsidRDefault="00377668" w:rsidP="00377668">
      <w:pPr>
        <w:pStyle w:val="Prrafodelista"/>
        <w:numPr>
          <w:ilvl w:val="0"/>
          <w:numId w:val="9"/>
        </w:numPr>
      </w:pPr>
    </w:p>
    <w:p w:rsidR="00377668" w:rsidRDefault="00377668" w:rsidP="00377668">
      <w:pPr>
        <w:pStyle w:val="Prrafodelista"/>
        <w:numPr>
          <w:ilvl w:val="0"/>
          <w:numId w:val="8"/>
        </w:numPr>
      </w:pPr>
      <w:r>
        <w:t>Pérdida de Cabello</w:t>
      </w:r>
    </w:p>
    <w:p w:rsidR="00377668" w:rsidRDefault="0027240B" w:rsidP="00377668">
      <w:pPr>
        <w:pStyle w:val="Prrafodelista"/>
        <w:numPr>
          <w:ilvl w:val="0"/>
          <w:numId w:val="9"/>
        </w:numPr>
      </w:pPr>
      <w:r>
        <w:t xml:space="preserve">Carencia de </w:t>
      </w:r>
      <w:proofErr w:type="spellStart"/>
      <w:r>
        <w:t>energia</w:t>
      </w:r>
      <w:proofErr w:type="spellEnd"/>
    </w:p>
    <w:p w:rsidR="0027240B" w:rsidRDefault="0027240B" w:rsidP="00377668">
      <w:pPr>
        <w:pStyle w:val="Prrafodelista"/>
        <w:numPr>
          <w:ilvl w:val="0"/>
          <w:numId w:val="8"/>
        </w:numPr>
      </w:pPr>
      <w:r>
        <w:t>Osteoporosis</w:t>
      </w:r>
    </w:p>
    <w:p w:rsidR="0027240B" w:rsidRDefault="0027240B" w:rsidP="0027240B">
      <w:pPr>
        <w:pStyle w:val="Prrafodelista"/>
        <w:numPr>
          <w:ilvl w:val="0"/>
          <w:numId w:val="9"/>
        </w:numPr>
      </w:pPr>
      <w:r>
        <w:t xml:space="preserve">Carencia </w:t>
      </w:r>
      <w:proofErr w:type="spellStart"/>
      <w:r>
        <w:t>protehica</w:t>
      </w:r>
      <w:proofErr w:type="spellEnd"/>
    </w:p>
    <w:p w:rsidR="00377668" w:rsidRDefault="00377668" w:rsidP="00377668">
      <w:pPr>
        <w:pStyle w:val="Prrafodelista"/>
        <w:numPr>
          <w:ilvl w:val="0"/>
          <w:numId w:val="8"/>
        </w:numPr>
      </w:pPr>
      <w:r>
        <w:t>Anemia</w:t>
      </w:r>
    </w:p>
    <w:p w:rsidR="00377668" w:rsidRDefault="00377668" w:rsidP="00377668">
      <w:pPr>
        <w:pStyle w:val="Prrafodelista"/>
        <w:numPr>
          <w:ilvl w:val="0"/>
          <w:numId w:val="9"/>
        </w:numPr>
      </w:pPr>
    </w:p>
    <w:p w:rsidR="00377668" w:rsidRDefault="00377668" w:rsidP="00377668">
      <w:pPr>
        <w:pStyle w:val="Prrafodelista"/>
        <w:numPr>
          <w:ilvl w:val="0"/>
          <w:numId w:val="8"/>
        </w:numPr>
      </w:pPr>
      <w:r>
        <w:t>Irregularidades en la menstruación</w:t>
      </w:r>
    </w:p>
    <w:p w:rsidR="00377668" w:rsidRDefault="00377668" w:rsidP="00377668">
      <w:pPr>
        <w:pStyle w:val="Prrafodelista"/>
        <w:numPr>
          <w:ilvl w:val="0"/>
          <w:numId w:val="9"/>
        </w:numPr>
      </w:pPr>
    </w:p>
    <w:p w:rsidR="00377668" w:rsidRDefault="00377668" w:rsidP="00377668">
      <w:pPr>
        <w:pStyle w:val="Prrafodelista"/>
        <w:numPr>
          <w:ilvl w:val="0"/>
          <w:numId w:val="8"/>
        </w:numPr>
      </w:pPr>
      <w:r>
        <w:t>Complicaciones en el embarazo, o para quedar embarazada</w:t>
      </w:r>
    </w:p>
    <w:p w:rsidR="00377668" w:rsidRPr="002C61DF" w:rsidRDefault="00377668" w:rsidP="00377668">
      <w:pPr>
        <w:pStyle w:val="Prrafodelista"/>
        <w:numPr>
          <w:ilvl w:val="0"/>
          <w:numId w:val="9"/>
        </w:numPr>
      </w:pPr>
    </w:p>
    <w:sectPr w:rsidR="00377668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DE1" w:rsidRDefault="00184DE1" w:rsidP="005D29D0">
      <w:pPr>
        <w:spacing w:after="0" w:line="240" w:lineRule="auto"/>
      </w:pPr>
      <w:r>
        <w:separator/>
      </w:r>
    </w:p>
  </w:endnote>
  <w:endnote w:type="continuationSeparator" w:id="0">
    <w:p w:rsidR="00184DE1" w:rsidRDefault="00184DE1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27240B" w:rsidRDefault="0027240B">
        <w:pPr>
          <w:pStyle w:val="Piedepgina"/>
          <w:jc w:val="right"/>
        </w:pPr>
        <w:fldSimple w:instr=" PAGE   \* MERGEFORMAT ">
          <w:r w:rsidR="00053656">
            <w:rPr>
              <w:noProof/>
            </w:rPr>
            <w:t>1</w:t>
          </w:r>
        </w:fldSimple>
      </w:p>
    </w:sdtContent>
  </w:sdt>
  <w:p w:rsidR="0027240B" w:rsidRDefault="002724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DE1" w:rsidRDefault="00184DE1" w:rsidP="005D29D0">
      <w:pPr>
        <w:spacing w:after="0" w:line="240" w:lineRule="auto"/>
      </w:pPr>
      <w:r>
        <w:separator/>
      </w:r>
    </w:p>
  </w:footnote>
  <w:footnote w:type="continuationSeparator" w:id="0">
    <w:p w:rsidR="00184DE1" w:rsidRDefault="00184DE1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40B" w:rsidRDefault="0027240B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328"/>
    <w:multiLevelType w:val="hybridMultilevel"/>
    <w:tmpl w:val="CFF0A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21E4C"/>
    <w:multiLevelType w:val="hybridMultilevel"/>
    <w:tmpl w:val="659EF6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7C34CC"/>
    <w:multiLevelType w:val="hybridMultilevel"/>
    <w:tmpl w:val="CEB0A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7240B"/>
    <w:rsid w:val="00003B2A"/>
    <w:rsid w:val="0002216D"/>
    <w:rsid w:val="00053656"/>
    <w:rsid w:val="00086C2B"/>
    <w:rsid w:val="000E2E3E"/>
    <w:rsid w:val="00121F04"/>
    <w:rsid w:val="00184DE1"/>
    <w:rsid w:val="001C2170"/>
    <w:rsid w:val="001C3264"/>
    <w:rsid w:val="00216F52"/>
    <w:rsid w:val="0027240B"/>
    <w:rsid w:val="00294A90"/>
    <w:rsid w:val="002C61DF"/>
    <w:rsid w:val="00372E5A"/>
    <w:rsid w:val="00377668"/>
    <w:rsid w:val="00390099"/>
    <w:rsid w:val="004A6A02"/>
    <w:rsid w:val="00563BBE"/>
    <w:rsid w:val="005D29D0"/>
    <w:rsid w:val="005F5B26"/>
    <w:rsid w:val="0062703E"/>
    <w:rsid w:val="006360A8"/>
    <w:rsid w:val="0068065D"/>
    <w:rsid w:val="00686F6F"/>
    <w:rsid w:val="006A5CFE"/>
    <w:rsid w:val="00724FD9"/>
    <w:rsid w:val="00795A3A"/>
    <w:rsid w:val="007A4E05"/>
    <w:rsid w:val="007D7B98"/>
    <w:rsid w:val="008C194C"/>
    <w:rsid w:val="008E2B51"/>
    <w:rsid w:val="00995431"/>
    <w:rsid w:val="009B2A9A"/>
    <w:rsid w:val="00A63145"/>
    <w:rsid w:val="00B06F07"/>
    <w:rsid w:val="00B24800"/>
    <w:rsid w:val="00B30E00"/>
    <w:rsid w:val="00B74E68"/>
    <w:rsid w:val="00BB2743"/>
    <w:rsid w:val="00C23986"/>
    <w:rsid w:val="00C24894"/>
    <w:rsid w:val="00CE3267"/>
    <w:rsid w:val="00D76DC6"/>
    <w:rsid w:val="00D9007E"/>
    <w:rsid w:val="00DA52E7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32454-90D6-4DCA-9C27-3B5A5B48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23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2021-11-05T07:59:00Z</dcterms:created>
  <dcterms:modified xsi:type="dcterms:W3CDTF">2021-11-05T08:22:00Z</dcterms:modified>
</cp:coreProperties>
</file>