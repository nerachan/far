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A41756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A41756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28.5pt" fillcolor="yellow [3208]">
            <v:shadow color="#868686"/>
            <v:textpath style="font-family:&quot;Cooper Black&quot;;font-size:20pt;v-text-kern:t" trim="t" fitpath="t" string="TIPOS DE APRENDIZAJE"/>
          </v:shape>
        </w:pict>
      </w:r>
    </w:p>
    <w:p w:rsidR="00E41169" w:rsidRDefault="00E41169" w:rsidP="00AD722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Aprendizaje por condicionamiento clásico</w:t>
      </w:r>
    </w:p>
    <w:p w:rsidR="00AD722F" w:rsidRPr="00E41169" w:rsidRDefault="00AD722F" w:rsidP="00AD722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</w:p>
    <w:p w:rsidR="00E41169" w:rsidRDefault="00E41169" w:rsidP="00AD722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Aprendizaje por condicionamiento operante</w:t>
      </w:r>
    </w:p>
    <w:p w:rsidR="00AD722F" w:rsidRPr="00E41169" w:rsidRDefault="00AD722F" w:rsidP="00AD722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</w:p>
    <w:p w:rsidR="00E41169" w:rsidRDefault="00E41169" w:rsidP="00AD722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  <w:r w:rsidRPr="00E41169">
        <w:rPr>
          <w:rFonts w:ascii="Arial" w:eastAsia="Times New Roman" w:hAnsi="Arial" w:cs="Arial"/>
          <w:color w:val="212529"/>
          <w:sz w:val="20"/>
          <w:szCs w:val="20"/>
          <w:lang w:eastAsia="ja-JP"/>
        </w:rPr>
        <w:t>Aprendizaje por observación</w:t>
      </w:r>
    </w:p>
    <w:p w:rsidR="00AD722F" w:rsidRPr="00E41169" w:rsidRDefault="00AD722F" w:rsidP="00AD722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  <w:lang w:eastAsia="ja-JP"/>
        </w:rPr>
      </w:pPr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84D" w:rsidRDefault="004D384D" w:rsidP="005D29D0">
      <w:pPr>
        <w:spacing w:after="0" w:line="240" w:lineRule="auto"/>
      </w:pPr>
      <w:r>
        <w:separator/>
      </w:r>
    </w:p>
  </w:endnote>
  <w:endnote w:type="continuationSeparator" w:id="0">
    <w:p w:rsidR="004D384D" w:rsidRDefault="004D384D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A41756">
        <w:pPr>
          <w:pStyle w:val="Piedepgina"/>
          <w:jc w:val="right"/>
        </w:pPr>
        <w:fldSimple w:instr=" PAGE   \* MERGEFORMAT ">
          <w:r w:rsidR="00AD722F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84D" w:rsidRDefault="004D384D" w:rsidP="005D29D0">
      <w:pPr>
        <w:spacing w:after="0" w:line="240" w:lineRule="auto"/>
      </w:pPr>
      <w:r>
        <w:separator/>
      </w:r>
    </w:p>
  </w:footnote>
  <w:footnote w:type="continuationSeparator" w:id="0">
    <w:p w:rsidR="004D384D" w:rsidRDefault="004D384D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6631"/>
    <w:multiLevelType w:val="multilevel"/>
    <w:tmpl w:val="70D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E5F5B"/>
    <w:multiLevelType w:val="hybridMultilevel"/>
    <w:tmpl w:val="F3662D7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3A5165"/>
    <w:multiLevelType w:val="multilevel"/>
    <w:tmpl w:val="B07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A59ED"/>
    <w:multiLevelType w:val="hybridMultilevel"/>
    <w:tmpl w:val="BCD240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A5652"/>
    <w:multiLevelType w:val="multilevel"/>
    <w:tmpl w:val="A9C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1FB6"/>
    <w:rsid w:val="00003B2A"/>
    <w:rsid w:val="0002216D"/>
    <w:rsid w:val="00086C2B"/>
    <w:rsid w:val="000A1A44"/>
    <w:rsid w:val="000C4FC9"/>
    <w:rsid w:val="000E2E3E"/>
    <w:rsid w:val="00121F04"/>
    <w:rsid w:val="001C2170"/>
    <w:rsid w:val="001C3264"/>
    <w:rsid w:val="00216F52"/>
    <w:rsid w:val="00294A90"/>
    <w:rsid w:val="002C61DF"/>
    <w:rsid w:val="00372E5A"/>
    <w:rsid w:val="00390099"/>
    <w:rsid w:val="004A6A02"/>
    <w:rsid w:val="004D384D"/>
    <w:rsid w:val="00563BBE"/>
    <w:rsid w:val="00571FB6"/>
    <w:rsid w:val="005D29D0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36028"/>
    <w:rsid w:val="008C194C"/>
    <w:rsid w:val="008E2B51"/>
    <w:rsid w:val="00995431"/>
    <w:rsid w:val="009B2A9A"/>
    <w:rsid w:val="00A34911"/>
    <w:rsid w:val="00A41756"/>
    <w:rsid w:val="00A63145"/>
    <w:rsid w:val="00AD722F"/>
    <w:rsid w:val="00B06F07"/>
    <w:rsid w:val="00B30E00"/>
    <w:rsid w:val="00B508B8"/>
    <w:rsid w:val="00B74E68"/>
    <w:rsid w:val="00BB2743"/>
    <w:rsid w:val="00C23986"/>
    <w:rsid w:val="00C24894"/>
    <w:rsid w:val="00CE3267"/>
    <w:rsid w:val="00D76DC6"/>
    <w:rsid w:val="00D9007E"/>
    <w:rsid w:val="00DA52E7"/>
    <w:rsid w:val="00E41169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5">
    <w:name w:val="heading 5"/>
    <w:basedOn w:val="Normal"/>
    <w:link w:val="Ttulo5Car"/>
    <w:uiPriority w:val="9"/>
    <w:qFormat/>
    <w:rsid w:val="00E411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E41169"/>
    <w:rPr>
      <w:rFonts w:ascii="Times New Roman" w:eastAsia="Times New Roman" w:hAnsi="Times New Roman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FEA35-2455-4242-A415-66406F40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884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4</cp:revision>
  <dcterms:created xsi:type="dcterms:W3CDTF">2022-02-25T08:51:00Z</dcterms:created>
  <dcterms:modified xsi:type="dcterms:W3CDTF">2022-03-10T06:35:00Z</dcterms:modified>
</cp:coreProperties>
</file>