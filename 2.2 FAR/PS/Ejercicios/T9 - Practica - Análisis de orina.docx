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E0064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A85CC0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PROTOCOLO DE PRÁCTICA&#10;ANÁLISIS DE ORINA"/>
          </v:shape>
        </w:pict>
      </w:r>
    </w:p>
    <w:tbl>
      <w:tblPr>
        <w:tblStyle w:val="Sombreadoclaro-nfasis5"/>
        <w:tblpPr w:leftFromText="141" w:rightFromText="141" w:vertAnchor="text" w:horzAnchor="margin" w:tblpY="772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7A4E05" w:rsidTr="00DA52E7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24B" w:rsidRDefault="00CD524B" w:rsidP="005D29D0">
      <w:pPr>
        <w:spacing w:after="0" w:line="240" w:lineRule="auto"/>
      </w:pPr>
      <w:r>
        <w:separator/>
      </w:r>
    </w:p>
  </w:endnote>
  <w:endnote w:type="continuationSeparator" w:id="0">
    <w:p w:rsidR="00CD524B" w:rsidRDefault="00CD524B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A85CC0">
        <w:pPr>
          <w:pStyle w:val="Piedepgina"/>
          <w:jc w:val="right"/>
        </w:pPr>
        <w:fldSimple w:instr=" PAGE   \* MERGEFORMAT ">
          <w:r w:rsidR="00E00647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24B" w:rsidRDefault="00CD524B" w:rsidP="005D29D0">
      <w:pPr>
        <w:spacing w:after="0" w:line="240" w:lineRule="auto"/>
      </w:pPr>
      <w:r>
        <w:separator/>
      </w:r>
    </w:p>
  </w:footnote>
  <w:footnote w:type="continuationSeparator" w:id="0">
    <w:p w:rsidR="00CD524B" w:rsidRDefault="00CD524B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524B"/>
    <w:rsid w:val="00003B2A"/>
    <w:rsid w:val="0002216D"/>
    <w:rsid w:val="00086C2B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A6A02"/>
    <w:rsid w:val="00563BBE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A85CC0"/>
    <w:rsid w:val="00B06F07"/>
    <w:rsid w:val="00B30E00"/>
    <w:rsid w:val="00B74E68"/>
    <w:rsid w:val="00BB2743"/>
    <w:rsid w:val="00C23986"/>
    <w:rsid w:val="00C24894"/>
    <w:rsid w:val="00CD524B"/>
    <w:rsid w:val="00CE3267"/>
    <w:rsid w:val="00D76DC6"/>
    <w:rsid w:val="00D9007E"/>
    <w:rsid w:val="00DA52E7"/>
    <w:rsid w:val="00E0064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FA6EB-A73C-401F-BBE9-CA5EE796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2022-02-25T08:55:00Z</dcterms:created>
  <dcterms:modified xsi:type="dcterms:W3CDTF">2022-02-25T08:58:00Z</dcterms:modified>
</cp:coreProperties>
</file>