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2A" w:rsidRDefault="000066C7" w:rsidP="005D29D0">
      <w:pPr>
        <w:jc w:val="center"/>
        <w:rPr>
          <w:rFonts w:asciiTheme="majorHAnsi" w:hAnsiTheme="majorHAnsi"/>
          <w:color w:val="FFFF00" w:themeColor="accent5"/>
          <w:sz w:val="32"/>
        </w:rPr>
      </w:pPr>
      <w:r w:rsidRPr="00E51595">
        <w:rPr>
          <w:rFonts w:asciiTheme="majorHAnsi" w:hAnsiTheme="majorHAnsi"/>
          <w:color w:val="FFFF00" w:themeColor="accent5"/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82pt;height:52.5pt" fillcolor="yellow [3208]">
            <v:shadow color="#868686"/>
            <v:textpath style="font-family:&quot;Cooper Black&quot;;font-size:20pt;v-text-kern:t" trim="t" fitpath="t" string="TEMA 5&#10;VALORACIÓN SOMATOMÉTRICA "/>
          </v:shape>
        </w:pict>
      </w:r>
    </w:p>
    <w:p w:rsidR="00E64C73" w:rsidRDefault="00E64C73" w:rsidP="002C61DF">
      <w:r>
        <w:t>PRÁCTICA DE VALORACIÓN SOMATOMÉTRICA Y DE ESTIMACIÓN DE RIESGO CARDIOVASCULAR</w:t>
      </w:r>
    </w:p>
    <w:p w:rsidR="001570D6" w:rsidRDefault="001570D6" w:rsidP="002C61DF">
      <w:r>
        <w:t>DATOS DEL PACIENTE</w:t>
      </w:r>
    </w:p>
    <w:p w:rsidR="001570D6" w:rsidRDefault="001570D6" w:rsidP="001570D6">
      <w:pPr>
        <w:pStyle w:val="Prrafodelista"/>
        <w:numPr>
          <w:ilvl w:val="0"/>
          <w:numId w:val="11"/>
        </w:numPr>
      </w:pPr>
      <w:r>
        <w:t>Nombre: Eduardo</w:t>
      </w:r>
    </w:p>
    <w:p w:rsidR="001570D6" w:rsidRDefault="001570D6" w:rsidP="001570D6">
      <w:pPr>
        <w:pStyle w:val="Prrafodelista"/>
        <w:numPr>
          <w:ilvl w:val="0"/>
          <w:numId w:val="11"/>
        </w:numPr>
      </w:pPr>
      <w:r>
        <w:t>Edad: 38 años</w:t>
      </w:r>
    </w:p>
    <w:p w:rsidR="001570D6" w:rsidRDefault="001570D6" w:rsidP="001570D6">
      <w:pPr>
        <w:pStyle w:val="Prrafodelista"/>
        <w:numPr>
          <w:ilvl w:val="0"/>
          <w:numId w:val="11"/>
        </w:numPr>
      </w:pPr>
      <w:r>
        <w:t>Peso: 98 Kg</w:t>
      </w:r>
    </w:p>
    <w:p w:rsidR="001570D6" w:rsidRDefault="001570D6" w:rsidP="001570D6">
      <w:pPr>
        <w:pStyle w:val="Prrafodelista"/>
        <w:numPr>
          <w:ilvl w:val="0"/>
          <w:numId w:val="11"/>
        </w:numPr>
      </w:pPr>
      <w:r>
        <w:t>Talla: 182 cm</w:t>
      </w:r>
    </w:p>
    <w:p w:rsidR="001570D6" w:rsidRDefault="001570D6" w:rsidP="001570D6">
      <w:pPr>
        <w:pStyle w:val="Prrafodelista"/>
        <w:numPr>
          <w:ilvl w:val="0"/>
          <w:numId w:val="11"/>
        </w:numPr>
      </w:pPr>
      <w:r>
        <w:t>Perímetro de cintura: 99 cm</w:t>
      </w:r>
    </w:p>
    <w:p w:rsidR="001570D6" w:rsidRDefault="001570D6" w:rsidP="001570D6">
      <w:pPr>
        <w:pStyle w:val="Prrafodelista"/>
        <w:numPr>
          <w:ilvl w:val="0"/>
          <w:numId w:val="11"/>
        </w:numPr>
      </w:pPr>
      <w:r>
        <w:t>frecuencia cardiaca es de 83 ppm en reposo</w:t>
      </w:r>
    </w:p>
    <w:p w:rsidR="001570D6" w:rsidRDefault="001570D6" w:rsidP="001570D6">
      <w:pPr>
        <w:pStyle w:val="Prrafodelista"/>
        <w:numPr>
          <w:ilvl w:val="0"/>
          <w:numId w:val="11"/>
        </w:numPr>
      </w:pPr>
      <w:r>
        <w:t>TA es 149/95 mm de Hg</w:t>
      </w:r>
    </w:p>
    <w:p w:rsidR="001570D6" w:rsidRDefault="001570D6" w:rsidP="001570D6">
      <w:pPr>
        <w:pStyle w:val="Prrafodelista"/>
        <w:numPr>
          <w:ilvl w:val="0"/>
          <w:numId w:val="11"/>
        </w:numPr>
      </w:pPr>
      <w:r>
        <w:t>No es fumador.</w:t>
      </w:r>
    </w:p>
    <w:p w:rsidR="00553D89" w:rsidRDefault="001570D6" w:rsidP="001570D6">
      <w:pPr>
        <w:pStyle w:val="Prrafodelista"/>
        <w:numPr>
          <w:ilvl w:val="0"/>
          <w:numId w:val="11"/>
        </w:numPr>
      </w:pPr>
      <w:r>
        <w:t xml:space="preserve">La mayoría de su jornada laboral transcurre en la oficina trabajando con un ordenador y realizando y atendiendo llamadas. Acude al trabajo en coche </w:t>
      </w:r>
    </w:p>
    <w:p w:rsidR="001570D6" w:rsidRDefault="001570D6" w:rsidP="001570D6">
      <w:pPr>
        <w:pStyle w:val="Prrafodelista"/>
        <w:numPr>
          <w:ilvl w:val="0"/>
          <w:numId w:val="11"/>
        </w:numPr>
      </w:pPr>
      <w:r>
        <w:t>paseo de 30 minutos una vez a la semana</w:t>
      </w:r>
    </w:p>
    <w:p w:rsidR="001570D6" w:rsidRDefault="001570D6" w:rsidP="001570D6">
      <w:pPr>
        <w:pStyle w:val="Prrafodelista"/>
        <w:numPr>
          <w:ilvl w:val="0"/>
          <w:numId w:val="11"/>
        </w:numPr>
      </w:pPr>
      <w:r>
        <w:t>carne roja solo 4 veces por semana</w:t>
      </w:r>
    </w:p>
    <w:p w:rsidR="001570D6" w:rsidRDefault="001570D6" w:rsidP="001570D6">
      <w:pPr>
        <w:pStyle w:val="Prrafodelista"/>
        <w:numPr>
          <w:ilvl w:val="0"/>
          <w:numId w:val="11"/>
        </w:numPr>
      </w:pPr>
      <w:r>
        <w:t>lácteos 3 veces al día</w:t>
      </w:r>
    </w:p>
    <w:p w:rsidR="001570D6" w:rsidRDefault="001570D6" w:rsidP="001570D6">
      <w:pPr>
        <w:pStyle w:val="Prrafodelista"/>
        <w:numPr>
          <w:ilvl w:val="0"/>
          <w:numId w:val="11"/>
        </w:numPr>
      </w:pPr>
      <w:r>
        <w:t>toma poca sal</w:t>
      </w:r>
    </w:p>
    <w:p w:rsidR="001570D6" w:rsidRDefault="001570D6" w:rsidP="001570D6">
      <w:pPr>
        <w:pStyle w:val="Prrafodelista"/>
        <w:numPr>
          <w:ilvl w:val="0"/>
          <w:numId w:val="11"/>
        </w:numPr>
      </w:pPr>
      <w:r>
        <w:t>toma verduras una o dos veces por semana</w:t>
      </w:r>
    </w:p>
    <w:p w:rsidR="001570D6" w:rsidRDefault="001570D6" w:rsidP="001570D6">
      <w:pPr>
        <w:pStyle w:val="Prrafodelista"/>
        <w:numPr>
          <w:ilvl w:val="0"/>
          <w:numId w:val="11"/>
        </w:numPr>
      </w:pPr>
      <w:r>
        <w:t>no toma legumbres</w:t>
      </w:r>
    </w:p>
    <w:p w:rsidR="00553D89" w:rsidRDefault="00553D89" w:rsidP="001570D6">
      <w:pPr>
        <w:pStyle w:val="Prrafodelista"/>
        <w:numPr>
          <w:ilvl w:val="0"/>
          <w:numId w:val="11"/>
        </w:numPr>
      </w:pPr>
      <w:r>
        <w:t>toma una pieza de fruta al día</w:t>
      </w:r>
    </w:p>
    <w:p w:rsidR="001570D6" w:rsidRDefault="001570D6" w:rsidP="001570D6">
      <w:pPr>
        <w:pStyle w:val="Prrafodelista"/>
        <w:numPr>
          <w:ilvl w:val="0"/>
          <w:numId w:val="11"/>
        </w:numPr>
      </w:pPr>
      <w:r>
        <w:t>Consume pescado cada dos semanas</w:t>
      </w:r>
    </w:p>
    <w:p w:rsidR="001570D6" w:rsidRDefault="001570D6" w:rsidP="001570D6">
      <w:pPr>
        <w:pStyle w:val="Prrafodelista"/>
        <w:numPr>
          <w:ilvl w:val="0"/>
          <w:numId w:val="11"/>
        </w:numPr>
      </w:pPr>
      <w:r>
        <w:t>colesterol total es de 278 mg/</w:t>
      </w:r>
      <w:proofErr w:type="spellStart"/>
      <w:r>
        <w:t>dL</w:t>
      </w:r>
      <w:proofErr w:type="spellEnd"/>
    </w:p>
    <w:p w:rsidR="001570D6" w:rsidRDefault="001570D6" w:rsidP="001570D6">
      <w:pPr>
        <w:pStyle w:val="Prrafodelista"/>
        <w:numPr>
          <w:ilvl w:val="0"/>
          <w:numId w:val="11"/>
        </w:numPr>
      </w:pPr>
      <w:r>
        <w:t>su glucemia basal 89 mg/</w:t>
      </w:r>
      <w:proofErr w:type="spellStart"/>
      <w:r>
        <w:t>dL</w:t>
      </w:r>
      <w:proofErr w:type="spellEnd"/>
    </w:p>
    <w:p w:rsidR="001570D6" w:rsidRDefault="001570D6" w:rsidP="001570D6">
      <w:pPr>
        <w:pStyle w:val="Prrafodelista"/>
        <w:numPr>
          <w:ilvl w:val="0"/>
          <w:numId w:val="11"/>
        </w:numPr>
      </w:pPr>
      <w:r>
        <w:t xml:space="preserve">abuela materna tuvo Diabetes </w:t>
      </w:r>
      <w:proofErr w:type="spellStart"/>
      <w:r>
        <w:t>Mellitus</w:t>
      </w:r>
      <w:proofErr w:type="spellEnd"/>
      <w:r>
        <w:t xml:space="preserve"> tipo II</w:t>
      </w:r>
    </w:p>
    <w:p w:rsidR="001570D6" w:rsidRDefault="001570D6" w:rsidP="001570D6">
      <w:pPr>
        <w:pStyle w:val="Prrafodelista"/>
        <w:numPr>
          <w:ilvl w:val="0"/>
          <w:numId w:val="11"/>
        </w:numPr>
      </w:pPr>
      <w:r>
        <w:t>Su madre tiene artrosis</w:t>
      </w:r>
    </w:p>
    <w:p w:rsidR="000066C7" w:rsidRDefault="001570D6" w:rsidP="002C61DF">
      <w:pPr>
        <w:pStyle w:val="Prrafodelista"/>
        <w:numPr>
          <w:ilvl w:val="0"/>
          <w:numId w:val="11"/>
        </w:numPr>
      </w:pPr>
      <w:r>
        <w:t>Sufre asma de origen alérgico</w:t>
      </w:r>
    </w:p>
    <w:p w:rsidR="00553D89" w:rsidRDefault="00553D89" w:rsidP="00553D89">
      <w:pPr>
        <w:pStyle w:val="Prrafodelista"/>
      </w:pPr>
    </w:p>
    <w:p w:rsidR="00553D89" w:rsidRDefault="00553D89" w:rsidP="00553D89">
      <w:pPr>
        <w:pStyle w:val="Prrafodelista"/>
      </w:pPr>
    </w:p>
    <w:p w:rsidR="00E64C73" w:rsidRDefault="00E64C73" w:rsidP="000066C7">
      <w:pPr>
        <w:pStyle w:val="Prrafodelista"/>
        <w:numPr>
          <w:ilvl w:val="0"/>
          <w:numId w:val="10"/>
        </w:numPr>
      </w:pPr>
      <w:r>
        <w:t xml:space="preserve">Registro de datos del/ de la paciente: </w:t>
      </w:r>
    </w:p>
    <w:p w:rsidR="00E64C73" w:rsidRDefault="00CD06F9" w:rsidP="000066C7">
      <w:pPr>
        <w:pStyle w:val="Prrafodelista"/>
        <w:numPr>
          <w:ilvl w:val="0"/>
          <w:numId w:val="8"/>
        </w:numPr>
      </w:pPr>
      <w:r>
        <w:t xml:space="preserve">Nombre: </w:t>
      </w:r>
      <w:r w:rsidR="00E64C73">
        <w:t xml:space="preserve"> </w:t>
      </w:r>
    </w:p>
    <w:p w:rsidR="00E64C73" w:rsidRDefault="00E64C73" w:rsidP="000066C7">
      <w:pPr>
        <w:pStyle w:val="Prrafodelista"/>
        <w:numPr>
          <w:ilvl w:val="0"/>
          <w:numId w:val="8"/>
        </w:numPr>
      </w:pPr>
      <w:r>
        <w:t xml:space="preserve">Edad: </w:t>
      </w:r>
    </w:p>
    <w:p w:rsidR="00E64C73" w:rsidRDefault="00E64C73" w:rsidP="000066C7">
      <w:pPr>
        <w:pStyle w:val="Prrafodelista"/>
        <w:numPr>
          <w:ilvl w:val="0"/>
          <w:numId w:val="8"/>
        </w:numPr>
      </w:pPr>
      <w:r>
        <w:t xml:space="preserve">Peso: </w:t>
      </w:r>
    </w:p>
    <w:p w:rsidR="00E64C73" w:rsidRDefault="00E64C73" w:rsidP="000066C7">
      <w:pPr>
        <w:pStyle w:val="Prrafodelista"/>
        <w:numPr>
          <w:ilvl w:val="0"/>
          <w:numId w:val="8"/>
        </w:numPr>
      </w:pPr>
      <w:r>
        <w:t xml:space="preserve">Talla: </w:t>
      </w:r>
    </w:p>
    <w:p w:rsidR="00E64C73" w:rsidRDefault="00E64C73" w:rsidP="000066C7">
      <w:pPr>
        <w:pStyle w:val="Prrafodelista"/>
        <w:numPr>
          <w:ilvl w:val="0"/>
          <w:numId w:val="8"/>
        </w:numPr>
      </w:pPr>
      <w:r>
        <w:t xml:space="preserve">IMC: </w:t>
      </w:r>
    </w:p>
    <w:p w:rsidR="00E64C73" w:rsidRDefault="00E64C73" w:rsidP="000066C7">
      <w:pPr>
        <w:pStyle w:val="Prrafodelista"/>
        <w:numPr>
          <w:ilvl w:val="0"/>
          <w:numId w:val="8"/>
        </w:numPr>
      </w:pPr>
      <w:r>
        <w:t xml:space="preserve">PERIMETRO DE CINTURA: </w:t>
      </w:r>
    </w:p>
    <w:p w:rsidR="00E64C73" w:rsidRDefault="00E64C73" w:rsidP="000066C7">
      <w:pPr>
        <w:pStyle w:val="Prrafodelista"/>
        <w:numPr>
          <w:ilvl w:val="0"/>
          <w:numId w:val="8"/>
        </w:numPr>
      </w:pPr>
      <w:r>
        <w:t xml:space="preserve">INDICE CINTURA ESTATURA: </w:t>
      </w:r>
    </w:p>
    <w:p w:rsidR="00E64C73" w:rsidRDefault="00E64C73" w:rsidP="000066C7">
      <w:pPr>
        <w:pStyle w:val="Prrafodelista"/>
        <w:numPr>
          <w:ilvl w:val="0"/>
          <w:numId w:val="8"/>
        </w:numPr>
      </w:pPr>
      <w:r>
        <w:t xml:space="preserve">Pulso: </w:t>
      </w:r>
    </w:p>
    <w:p w:rsidR="00E64C73" w:rsidRDefault="00E64C73" w:rsidP="000066C7">
      <w:pPr>
        <w:pStyle w:val="Prrafodelista"/>
        <w:numPr>
          <w:ilvl w:val="0"/>
          <w:numId w:val="8"/>
        </w:numPr>
      </w:pPr>
      <w:r>
        <w:t xml:space="preserve">TA: </w:t>
      </w:r>
    </w:p>
    <w:p w:rsidR="00E64C73" w:rsidRDefault="00E64C73" w:rsidP="002C61DF"/>
    <w:p w:rsidR="00E64C73" w:rsidRDefault="00E64C73" w:rsidP="000066C7">
      <w:pPr>
        <w:pStyle w:val="Prrafodelista"/>
        <w:numPr>
          <w:ilvl w:val="0"/>
          <w:numId w:val="10"/>
        </w:numPr>
      </w:pPr>
      <w:r>
        <w:lastRenderedPageBreak/>
        <w:t>Resumen de la entrevista sobre hábitos y antecedentes</w:t>
      </w:r>
    </w:p>
    <w:p w:rsidR="00E64C73" w:rsidRDefault="00E64C73" w:rsidP="000066C7">
      <w:pPr>
        <w:pStyle w:val="Prrafodelista"/>
        <w:numPr>
          <w:ilvl w:val="0"/>
          <w:numId w:val="9"/>
        </w:numPr>
      </w:pPr>
      <w:r>
        <w:t>Consumo de tabaco</w:t>
      </w:r>
    </w:p>
    <w:p w:rsidR="00E64C73" w:rsidRDefault="00E64C73" w:rsidP="000066C7">
      <w:pPr>
        <w:pStyle w:val="Prrafodelista"/>
        <w:numPr>
          <w:ilvl w:val="0"/>
          <w:numId w:val="9"/>
        </w:numPr>
      </w:pPr>
      <w:r>
        <w:t>Consumo de alcohol</w:t>
      </w:r>
    </w:p>
    <w:p w:rsidR="00E64C73" w:rsidRDefault="00E64C73" w:rsidP="000066C7">
      <w:pPr>
        <w:pStyle w:val="Prrafodelista"/>
        <w:numPr>
          <w:ilvl w:val="0"/>
          <w:numId w:val="9"/>
        </w:numPr>
      </w:pPr>
      <w:r>
        <w:t>Consumo de drogas</w:t>
      </w:r>
    </w:p>
    <w:p w:rsidR="00E64C73" w:rsidRDefault="00E64C73" w:rsidP="000066C7">
      <w:pPr>
        <w:pStyle w:val="Prrafodelista"/>
        <w:numPr>
          <w:ilvl w:val="0"/>
          <w:numId w:val="9"/>
        </w:numPr>
      </w:pPr>
      <w:r>
        <w:t>ALIMENTACIÓN</w:t>
      </w:r>
    </w:p>
    <w:p w:rsidR="00E64C73" w:rsidRDefault="00E64C73" w:rsidP="000066C7">
      <w:pPr>
        <w:pStyle w:val="Prrafodelista"/>
        <w:numPr>
          <w:ilvl w:val="0"/>
          <w:numId w:val="9"/>
        </w:numPr>
      </w:pPr>
      <w:r>
        <w:t>Consumo de lácteos:</w:t>
      </w:r>
    </w:p>
    <w:p w:rsidR="00E64C73" w:rsidRDefault="00E64C73" w:rsidP="000066C7">
      <w:pPr>
        <w:pStyle w:val="Prrafodelista"/>
        <w:numPr>
          <w:ilvl w:val="0"/>
          <w:numId w:val="9"/>
        </w:numPr>
      </w:pPr>
      <w:r>
        <w:t xml:space="preserve">Consumo de pescado: </w:t>
      </w:r>
    </w:p>
    <w:p w:rsidR="00E64C73" w:rsidRDefault="00E64C73" w:rsidP="000066C7">
      <w:pPr>
        <w:pStyle w:val="Prrafodelista"/>
        <w:numPr>
          <w:ilvl w:val="0"/>
          <w:numId w:val="9"/>
        </w:numPr>
      </w:pPr>
      <w:r>
        <w:t xml:space="preserve">Consumo de legumbres: </w:t>
      </w:r>
    </w:p>
    <w:p w:rsidR="00E64C73" w:rsidRDefault="00E64C73" w:rsidP="000066C7">
      <w:pPr>
        <w:pStyle w:val="Prrafodelista"/>
        <w:numPr>
          <w:ilvl w:val="0"/>
          <w:numId w:val="9"/>
        </w:numPr>
      </w:pPr>
      <w:r>
        <w:t xml:space="preserve">Consumo de carne roja: </w:t>
      </w:r>
    </w:p>
    <w:p w:rsidR="00E64C73" w:rsidRDefault="00E64C73" w:rsidP="000066C7">
      <w:pPr>
        <w:pStyle w:val="Prrafodelista"/>
        <w:numPr>
          <w:ilvl w:val="0"/>
          <w:numId w:val="9"/>
        </w:numPr>
      </w:pPr>
      <w:r>
        <w:t xml:space="preserve">Consumo de fruta y verdura: </w:t>
      </w:r>
    </w:p>
    <w:p w:rsidR="00E64C73" w:rsidRDefault="00E64C73" w:rsidP="000066C7">
      <w:pPr>
        <w:pStyle w:val="Prrafodelista"/>
        <w:numPr>
          <w:ilvl w:val="0"/>
          <w:numId w:val="9"/>
        </w:numPr>
      </w:pPr>
      <w:r>
        <w:t>EJERCICIO Y ACTIVIDAD FÍSICA</w:t>
      </w:r>
    </w:p>
    <w:p w:rsidR="00E64C73" w:rsidRDefault="00E64C73" w:rsidP="000066C7">
      <w:pPr>
        <w:pStyle w:val="Prrafodelista"/>
        <w:numPr>
          <w:ilvl w:val="0"/>
          <w:numId w:val="9"/>
        </w:numPr>
      </w:pPr>
      <w:r>
        <w:t xml:space="preserve">ANTECEDENTES PERSONALES </w:t>
      </w:r>
    </w:p>
    <w:p w:rsidR="00E64C73" w:rsidRDefault="00E64C73" w:rsidP="000066C7">
      <w:pPr>
        <w:pStyle w:val="Prrafodelista"/>
        <w:numPr>
          <w:ilvl w:val="0"/>
          <w:numId w:val="9"/>
        </w:numPr>
      </w:pPr>
      <w:r>
        <w:t xml:space="preserve">ANTECEDENTES FAMILIARES </w:t>
      </w:r>
    </w:p>
    <w:p w:rsidR="000066C7" w:rsidRDefault="000066C7" w:rsidP="002C61DF"/>
    <w:p w:rsidR="002C61DF" w:rsidRDefault="00E64C73" w:rsidP="000066C7">
      <w:pPr>
        <w:pStyle w:val="Prrafodelista"/>
        <w:numPr>
          <w:ilvl w:val="0"/>
          <w:numId w:val="10"/>
        </w:numPr>
      </w:pPr>
      <w:r>
        <w:t xml:space="preserve">Valoración de riesgo cardiovascular en base a los datos obtenidos. (Debes valorar el riesgo presente, P. Ejemplo : bajo, moderado, alto, muy alto y decir en </w:t>
      </w:r>
      <w:proofErr w:type="spellStart"/>
      <w:r>
        <w:t>que</w:t>
      </w:r>
      <w:proofErr w:type="spellEnd"/>
      <w:r>
        <w:t xml:space="preserve"> datos te basas y también valorar el riesgo a largo plazo: bajo, moderado, alto, muy alto y </w:t>
      </w:r>
      <w:proofErr w:type="spellStart"/>
      <w:r>
        <w:t>jusYficarlo</w:t>
      </w:r>
      <w:proofErr w:type="spellEnd"/>
      <w:r>
        <w:t xml:space="preserve"> también en base a los datos)</w:t>
      </w:r>
    </w:p>
    <w:p w:rsidR="00E64C73" w:rsidRDefault="00E64C73" w:rsidP="002C61DF"/>
    <w:p w:rsidR="00E64C73" w:rsidRDefault="00E64C73" w:rsidP="002C61DF"/>
    <w:p w:rsidR="00E64C73" w:rsidRPr="002C61DF" w:rsidRDefault="00E64C73" w:rsidP="002C61DF">
      <w:r>
        <w:t>TEST DE FINSDRIC</w:t>
      </w:r>
    </w:p>
    <w:sectPr w:rsidR="00E64C73" w:rsidRPr="002C61DF" w:rsidSect="005D29D0">
      <w:headerReference w:type="default" r:id="rId8"/>
      <w:footerReference w:type="default" r:id="rId9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2193" w:rsidRDefault="00452193" w:rsidP="005D29D0">
      <w:pPr>
        <w:spacing w:after="0" w:line="240" w:lineRule="auto"/>
      </w:pPr>
      <w:r>
        <w:separator/>
      </w:r>
    </w:p>
  </w:endnote>
  <w:endnote w:type="continuationSeparator" w:id="0">
    <w:p w:rsidR="00452193" w:rsidRDefault="00452193" w:rsidP="005D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999457"/>
      <w:docPartObj>
        <w:docPartGallery w:val="Page Numbers (Bottom of Page)"/>
        <w:docPartUnique/>
      </w:docPartObj>
    </w:sdtPr>
    <w:sdtContent>
      <w:p w:rsidR="005D29D0" w:rsidRDefault="00E51595">
        <w:pPr>
          <w:pStyle w:val="Piedepgina"/>
          <w:jc w:val="right"/>
        </w:pPr>
        <w:fldSimple w:instr=" PAGE   \* MERGEFORMAT ">
          <w:r w:rsidR="00CD06F9">
            <w:rPr>
              <w:noProof/>
            </w:rPr>
            <w:t>1</w:t>
          </w:r>
        </w:fldSimple>
      </w:p>
    </w:sdtContent>
  </w:sdt>
  <w:p w:rsidR="005D29D0" w:rsidRDefault="005D29D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2193" w:rsidRDefault="00452193" w:rsidP="005D29D0">
      <w:pPr>
        <w:spacing w:after="0" w:line="240" w:lineRule="auto"/>
      </w:pPr>
      <w:r>
        <w:separator/>
      </w:r>
    </w:p>
  </w:footnote>
  <w:footnote w:type="continuationSeparator" w:id="0">
    <w:p w:rsidR="00452193" w:rsidRDefault="00452193" w:rsidP="005D2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9D0" w:rsidRDefault="005D29D0">
    <w:pPr>
      <w:pStyle w:val="Encabezado"/>
    </w:pPr>
    <w:r>
      <w:t>PROMOCIÓN DE LA SALUD</w:t>
    </w:r>
    <w:r>
      <w:tab/>
    </w:r>
    <w:r>
      <w:tab/>
      <w:t>IRENE PARRA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329DF"/>
    <w:multiLevelType w:val="hybridMultilevel"/>
    <w:tmpl w:val="365234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E657B"/>
    <w:multiLevelType w:val="hybridMultilevel"/>
    <w:tmpl w:val="B5E80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468DB"/>
    <w:multiLevelType w:val="hybridMultilevel"/>
    <w:tmpl w:val="D91EE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83B06"/>
    <w:multiLevelType w:val="hybridMultilevel"/>
    <w:tmpl w:val="1F6E326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A860B3C"/>
    <w:multiLevelType w:val="hybridMultilevel"/>
    <w:tmpl w:val="7F240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2B5289"/>
    <w:multiLevelType w:val="hybridMultilevel"/>
    <w:tmpl w:val="1BF051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A3931"/>
    <w:multiLevelType w:val="hybridMultilevel"/>
    <w:tmpl w:val="A72A74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280BB7"/>
    <w:multiLevelType w:val="hybridMultilevel"/>
    <w:tmpl w:val="218C53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CF39C3"/>
    <w:multiLevelType w:val="hybridMultilevel"/>
    <w:tmpl w:val="7862C5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F1625F"/>
    <w:multiLevelType w:val="hybridMultilevel"/>
    <w:tmpl w:val="256C03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695AEB"/>
    <w:multiLevelType w:val="hybridMultilevel"/>
    <w:tmpl w:val="A692D2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9"/>
  </w:num>
  <w:num w:numId="5">
    <w:abstractNumId w:val="5"/>
  </w:num>
  <w:num w:numId="6">
    <w:abstractNumId w:val="1"/>
  </w:num>
  <w:num w:numId="7">
    <w:abstractNumId w:val="2"/>
  </w:num>
  <w:num w:numId="8">
    <w:abstractNumId w:val="7"/>
  </w:num>
  <w:num w:numId="9">
    <w:abstractNumId w:val="0"/>
  </w:num>
  <w:num w:numId="10">
    <w:abstractNumId w:val="3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066C7"/>
    <w:rsid w:val="00003B2A"/>
    <w:rsid w:val="000066C7"/>
    <w:rsid w:val="0002216D"/>
    <w:rsid w:val="00086C2B"/>
    <w:rsid w:val="000E2E3E"/>
    <w:rsid w:val="00121F04"/>
    <w:rsid w:val="001570D6"/>
    <w:rsid w:val="001C2170"/>
    <w:rsid w:val="001C3264"/>
    <w:rsid w:val="00216F52"/>
    <w:rsid w:val="00294A90"/>
    <w:rsid w:val="002C61DF"/>
    <w:rsid w:val="00372E5A"/>
    <w:rsid w:val="00390099"/>
    <w:rsid w:val="00452193"/>
    <w:rsid w:val="004A6A02"/>
    <w:rsid w:val="00553D89"/>
    <w:rsid w:val="00563BBE"/>
    <w:rsid w:val="005D29D0"/>
    <w:rsid w:val="005F5B26"/>
    <w:rsid w:val="0062703E"/>
    <w:rsid w:val="006360A8"/>
    <w:rsid w:val="00686F6F"/>
    <w:rsid w:val="006A5CFE"/>
    <w:rsid w:val="00724FD9"/>
    <w:rsid w:val="00795A3A"/>
    <w:rsid w:val="007A4E05"/>
    <w:rsid w:val="007D7B98"/>
    <w:rsid w:val="008C194C"/>
    <w:rsid w:val="008E2B51"/>
    <w:rsid w:val="00995431"/>
    <w:rsid w:val="009B2A9A"/>
    <w:rsid w:val="00A63145"/>
    <w:rsid w:val="00B06F07"/>
    <w:rsid w:val="00B30E00"/>
    <w:rsid w:val="00B74E68"/>
    <w:rsid w:val="00BB2743"/>
    <w:rsid w:val="00C23986"/>
    <w:rsid w:val="00C24894"/>
    <w:rsid w:val="00CD06F9"/>
    <w:rsid w:val="00CE3267"/>
    <w:rsid w:val="00D76DC6"/>
    <w:rsid w:val="00D9007E"/>
    <w:rsid w:val="00DA52E7"/>
    <w:rsid w:val="00E51595"/>
    <w:rsid w:val="00E64C73"/>
    <w:rsid w:val="00E86A98"/>
    <w:rsid w:val="00FB4115"/>
    <w:rsid w:val="00FD5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9D0"/>
  </w:style>
  <w:style w:type="paragraph" w:styleId="Piedepgina">
    <w:name w:val="footer"/>
    <w:basedOn w:val="Normal"/>
    <w:link w:val="Piedepgina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9D0"/>
  </w:style>
  <w:style w:type="paragraph" w:styleId="Textodeglobo">
    <w:name w:val="Balloon Text"/>
    <w:basedOn w:val="Normal"/>
    <w:link w:val="TextodegloboCar"/>
    <w:uiPriority w:val="99"/>
    <w:semiHidden/>
    <w:unhideWhenUsed/>
    <w:rsid w:val="005D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9D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5D29D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29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D900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1C2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7A4E05"/>
    <w:pPr>
      <w:spacing w:after="0" w:line="240" w:lineRule="auto"/>
    </w:pPr>
    <w:rPr>
      <w:color w:val="BFBF00" w:themeColor="accent5" w:themeShade="BF"/>
    </w:rPr>
    <w:tblPr>
      <w:tblStyleRowBandSize w:val="1"/>
      <w:tblStyleColBandSize w:val="1"/>
      <w:tblInd w:w="0" w:type="dxa"/>
      <w:tblBorders>
        <w:top w:val="single" w:sz="8" w:space="0" w:color="FFFF00" w:themeColor="accent5"/>
        <w:bottom w:val="single" w:sz="8" w:space="0" w:color="FFFF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8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I\Estudios\2.2%20FAR\PS\Plantilla%20PS%20-%20Ej.dotx" TargetMode="External"/></Relationships>
</file>

<file path=word/theme/theme1.xml><?xml version="1.0" encoding="utf-8"?>
<a:theme xmlns:a="http://schemas.openxmlformats.org/drawingml/2006/main" name="Tema de Office">
  <a:themeElements>
    <a:clrScheme name="Arcoiris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CC0099"/>
      </a:accent2>
      <a:accent3>
        <a:srgbClr val="0000FF"/>
      </a:accent3>
      <a:accent4>
        <a:srgbClr val="00CC00"/>
      </a:accent4>
      <a:accent5>
        <a:srgbClr val="FFFF00"/>
      </a:accent5>
      <a:accent6>
        <a:srgbClr val="FF6600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C48030-62AB-4B43-8B3C-192F4C84E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PS - Ej.dotx</Template>
  <TotalTime>27</TotalTime>
  <Pages>2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3</cp:revision>
  <dcterms:created xsi:type="dcterms:W3CDTF">2021-11-11T12:39:00Z</dcterms:created>
  <dcterms:modified xsi:type="dcterms:W3CDTF">2021-11-11T13:06:00Z</dcterms:modified>
</cp:coreProperties>
</file>